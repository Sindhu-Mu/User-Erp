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14" w:rsidRPr="00256FA1" w:rsidRDefault="00855614" w:rsidP="00855614">
      <w:pPr>
        <w:spacing w:line="360" w:lineRule="auto"/>
        <w:ind w:left="-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56FA1">
        <w:rPr>
          <w:b/>
          <w:sz w:val="28"/>
          <w:szCs w:val="28"/>
        </w:rPr>
        <w:t xml:space="preserve">  </w:t>
      </w:r>
      <w:r w:rsidR="00CF0502">
        <w:rPr>
          <w:b/>
          <w:sz w:val="28"/>
          <w:szCs w:val="28"/>
        </w:rPr>
        <w:tab/>
        <w:t xml:space="preserve">    </w:t>
      </w:r>
      <w:r w:rsidR="00256FA1">
        <w:rPr>
          <w:b/>
          <w:sz w:val="28"/>
          <w:szCs w:val="28"/>
        </w:rPr>
        <w:t xml:space="preserve"> </w:t>
      </w:r>
      <w:r w:rsidRPr="00256FA1">
        <w:rPr>
          <w:b/>
          <w:sz w:val="28"/>
          <w:szCs w:val="28"/>
        </w:rPr>
        <w:t xml:space="preserve">Dated: </w:t>
      </w:r>
      <w:r w:rsidR="00015D62">
        <w:rPr>
          <w:b/>
          <w:sz w:val="28"/>
          <w:szCs w:val="28"/>
        </w:rPr>
        <w:t xml:space="preserve"> </w:t>
      </w:r>
      <w:r w:rsidR="00C27EFE">
        <w:rPr>
          <w:b/>
          <w:sz w:val="28"/>
          <w:szCs w:val="28"/>
        </w:rPr>
        <w:t>27</w:t>
      </w:r>
      <w:r w:rsidR="007B431B">
        <w:rPr>
          <w:b/>
          <w:sz w:val="28"/>
          <w:szCs w:val="28"/>
        </w:rPr>
        <w:t>.Sep</w:t>
      </w:r>
      <w:r w:rsidR="000E2B53">
        <w:rPr>
          <w:b/>
          <w:sz w:val="28"/>
          <w:szCs w:val="28"/>
        </w:rPr>
        <w:t>.</w:t>
      </w:r>
      <w:r w:rsidR="004E3D2B">
        <w:rPr>
          <w:b/>
          <w:sz w:val="28"/>
          <w:szCs w:val="28"/>
        </w:rPr>
        <w:t>2011</w:t>
      </w:r>
    </w:p>
    <w:p w:rsidR="00AD65CB" w:rsidRPr="00855614" w:rsidRDefault="00AD65CB" w:rsidP="00AD65CB">
      <w:pPr>
        <w:spacing w:line="360" w:lineRule="auto"/>
        <w:jc w:val="both"/>
        <w:rPr>
          <w:b/>
          <w:sz w:val="28"/>
          <w:szCs w:val="28"/>
        </w:rPr>
      </w:pPr>
    </w:p>
    <w:p w:rsidR="00855614" w:rsidRPr="00D331E5" w:rsidRDefault="00855614" w:rsidP="00855614">
      <w:pPr>
        <w:ind w:left="-360"/>
        <w:jc w:val="center"/>
        <w:rPr>
          <w:rFonts w:cs="Arial"/>
          <w:b/>
          <w:sz w:val="36"/>
          <w:szCs w:val="36"/>
          <w:u w:val="single"/>
        </w:rPr>
      </w:pPr>
      <w:r w:rsidRPr="00D331E5">
        <w:rPr>
          <w:rFonts w:cs="Arial"/>
          <w:b/>
          <w:sz w:val="36"/>
          <w:szCs w:val="36"/>
          <w:u w:val="single"/>
        </w:rPr>
        <w:t>TO WHOMSOEVER IT MAY CONCERN</w:t>
      </w:r>
    </w:p>
    <w:p w:rsidR="00855614" w:rsidRPr="00D331E5" w:rsidRDefault="00855614" w:rsidP="00855614">
      <w:pPr>
        <w:spacing w:line="360" w:lineRule="auto"/>
        <w:ind w:left="-180"/>
        <w:jc w:val="center"/>
        <w:rPr>
          <w:b/>
          <w:sz w:val="32"/>
          <w:szCs w:val="28"/>
        </w:rPr>
      </w:pPr>
    </w:p>
    <w:p w:rsidR="008875F2" w:rsidRPr="00DE4FD3" w:rsidRDefault="00855614" w:rsidP="00DE4FD3">
      <w:pPr>
        <w:spacing w:line="480" w:lineRule="auto"/>
        <w:ind w:left="-180"/>
        <w:jc w:val="both"/>
        <w:rPr>
          <w:b/>
          <w:sz w:val="28"/>
          <w:szCs w:val="28"/>
          <w:vertAlign w:val="superscript"/>
        </w:rPr>
      </w:pPr>
      <w:r w:rsidRPr="00855614">
        <w:rPr>
          <w:b/>
          <w:sz w:val="44"/>
          <w:szCs w:val="28"/>
        </w:rPr>
        <w:t xml:space="preserve"> </w:t>
      </w:r>
      <w:r w:rsidR="008875F2">
        <w:rPr>
          <w:b/>
          <w:sz w:val="44"/>
          <w:szCs w:val="28"/>
        </w:rPr>
        <w:tab/>
      </w:r>
      <w:r w:rsidR="00B67BFC" w:rsidRPr="00E94942">
        <w:rPr>
          <w:b/>
          <w:sz w:val="34"/>
          <w:szCs w:val="34"/>
        </w:rPr>
        <w:t xml:space="preserve">  </w:t>
      </w:r>
      <w:r w:rsidR="001F57C0">
        <w:rPr>
          <w:b/>
          <w:sz w:val="34"/>
          <w:szCs w:val="34"/>
        </w:rPr>
        <w:tab/>
      </w:r>
      <w:r w:rsidR="00890A20" w:rsidRPr="00256FA1">
        <w:rPr>
          <w:sz w:val="28"/>
          <w:szCs w:val="28"/>
        </w:rPr>
        <w:t xml:space="preserve">This is </w:t>
      </w:r>
      <w:r w:rsidR="0005576D">
        <w:rPr>
          <w:sz w:val="28"/>
          <w:szCs w:val="28"/>
        </w:rPr>
        <w:t>to certify</w:t>
      </w:r>
      <w:r w:rsidR="00890A20" w:rsidRPr="00256FA1">
        <w:rPr>
          <w:sz w:val="28"/>
          <w:szCs w:val="28"/>
        </w:rPr>
        <w:t xml:space="preserve"> that</w:t>
      </w:r>
      <w:r w:rsidRPr="00256FA1">
        <w:rPr>
          <w:sz w:val="28"/>
          <w:szCs w:val="28"/>
        </w:rPr>
        <w:t xml:space="preserve"> </w:t>
      </w:r>
      <w:r w:rsidRPr="00256FA1">
        <w:rPr>
          <w:b/>
          <w:sz w:val="28"/>
          <w:szCs w:val="28"/>
        </w:rPr>
        <w:t>Mr.</w:t>
      </w:r>
      <w:r w:rsidR="00442689" w:rsidRPr="00256FA1">
        <w:rPr>
          <w:b/>
          <w:sz w:val="28"/>
          <w:szCs w:val="28"/>
        </w:rPr>
        <w:t xml:space="preserve"> </w:t>
      </w:r>
      <w:r w:rsidR="007B431B">
        <w:rPr>
          <w:b/>
          <w:sz w:val="28"/>
          <w:szCs w:val="28"/>
        </w:rPr>
        <w:t>Nausahd Anjum</w:t>
      </w:r>
      <w:r w:rsidRPr="00256FA1">
        <w:rPr>
          <w:b/>
          <w:sz w:val="28"/>
          <w:szCs w:val="28"/>
        </w:rPr>
        <w:t xml:space="preserve"> </w:t>
      </w:r>
      <w:r w:rsidRPr="00256FA1">
        <w:rPr>
          <w:sz w:val="28"/>
          <w:szCs w:val="28"/>
        </w:rPr>
        <w:t xml:space="preserve">S/o </w:t>
      </w:r>
      <w:r w:rsidR="00442689" w:rsidRPr="00256FA1">
        <w:rPr>
          <w:b/>
          <w:sz w:val="28"/>
          <w:szCs w:val="28"/>
        </w:rPr>
        <w:t xml:space="preserve">Shri </w:t>
      </w:r>
      <w:r w:rsidR="007B431B">
        <w:rPr>
          <w:b/>
          <w:sz w:val="28"/>
          <w:szCs w:val="28"/>
        </w:rPr>
        <w:t>MD. Imamuddin</w:t>
      </w:r>
      <w:r w:rsidR="001459EF">
        <w:rPr>
          <w:b/>
          <w:sz w:val="28"/>
          <w:szCs w:val="28"/>
        </w:rPr>
        <w:t xml:space="preserve"> </w:t>
      </w:r>
      <w:r w:rsidRPr="00256FA1">
        <w:rPr>
          <w:b/>
          <w:sz w:val="28"/>
          <w:szCs w:val="28"/>
        </w:rPr>
        <w:t xml:space="preserve"> </w:t>
      </w:r>
      <w:r w:rsidRPr="00256FA1">
        <w:rPr>
          <w:sz w:val="28"/>
          <w:szCs w:val="28"/>
        </w:rPr>
        <w:t>R/o</w:t>
      </w:r>
      <w:r w:rsidR="00442689" w:rsidRPr="00256FA1">
        <w:rPr>
          <w:b/>
          <w:sz w:val="28"/>
          <w:szCs w:val="28"/>
        </w:rPr>
        <w:t xml:space="preserve"> </w:t>
      </w:r>
      <w:r w:rsidR="007B431B">
        <w:rPr>
          <w:b/>
          <w:sz w:val="28"/>
          <w:szCs w:val="28"/>
        </w:rPr>
        <w:t>Vill. Chailabhar  Chaita Post. Chailabhar P.S Majhowlia Distt. West Champaran Bihar</w:t>
      </w:r>
      <w:r w:rsidRPr="00256FA1">
        <w:rPr>
          <w:b/>
          <w:sz w:val="28"/>
          <w:szCs w:val="28"/>
        </w:rPr>
        <w:t xml:space="preserve"> </w:t>
      </w:r>
      <w:r w:rsidRPr="00256FA1">
        <w:rPr>
          <w:sz w:val="28"/>
          <w:szCs w:val="28"/>
        </w:rPr>
        <w:t xml:space="preserve">bearing Enrolment No. </w:t>
      </w:r>
      <w:r w:rsidR="007B431B">
        <w:rPr>
          <w:b/>
          <w:sz w:val="28"/>
          <w:szCs w:val="28"/>
        </w:rPr>
        <w:t>20110879</w:t>
      </w:r>
      <w:r w:rsidR="00442689" w:rsidRPr="00256FA1">
        <w:rPr>
          <w:b/>
          <w:sz w:val="28"/>
          <w:szCs w:val="28"/>
        </w:rPr>
        <w:t xml:space="preserve"> </w:t>
      </w:r>
      <w:r w:rsidRPr="00256FA1">
        <w:rPr>
          <w:sz w:val="28"/>
          <w:szCs w:val="28"/>
        </w:rPr>
        <w:t xml:space="preserve"> a bonafide student of  Mangalayatan University for the course </w:t>
      </w:r>
      <w:r w:rsidR="007B431B">
        <w:rPr>
          <w:b/>
          <w:sz w:val="28"/>
          <w:szCs w:val="28"/>
        </w:rPr>
        <w:t>B.Tech ME</w:t>
      </w:r>
      <w:r w:rsidR="00140DBE">
        <w:rPr>
          <w:b/>
          <w:sz w:val="28"/>
          <w:szCs w:val="28"/>
        </w:rPr>
        <w:t xml:space="preserve"> </w:t>
      </w:r>
      <w:r w:rsidR="00E22496">
        <w:rPr>
          <w:b/>
          <w:sz w:val="28"/>
          <w:szCs w:val="28"/>
        </w:rPr>
        <w:t>I</w:t>
      </w:r>
      <w:r w:rsidR="007B431B">
        <w:rPr>
          <w:b/>
          <w:sz w:val="28"/>
          <w:szCs w:val="28"/>
          <w:vertAlign w:val="superscript"/>
        </w:rPr>
        <w:t>st</w:t>
      </w:r>
      <w:r w:rsidR="001459EF">
        <w:rPr>
          <w:b/>
          <w:sz w:val="28"/>
          <w:szCs w:val="28"/>
        </w:rPr>
        <w:t xml:space="preserve"> </w:t>
      </w:r>
      <w:r w:rsidR="00E22496">
        <w:rPr>
          <w:b/>
          <w:sz w:val="28"/>
          <w:szCs w:val="28"/>
        </w:rPr>
        <w:t xml:space="preserve"> </w:t>
      </w:r>
      <w:r w:rsidR="001459EF">
        <w:rPr>
          <w:b/>
          <w:sz w:val="28"/>
          <w:szCs w:val="28"/>
        </w:rPr>
        <w:t>sem</w:t>
      </w:r>
      <w:r w:rsidRPr="00256FA1">
        <w:rPr>
          <w:sz w:val="28"/>
          <w:szCs w:val="28"/>
        </w:rPr>
        <w:t>.</w:t>
      </w:r>
      <w:r w:rsidR="005E1DD0" w:rsidRPr="00256FA1">
        <w:rPr>
          <w:sz w:val="28"/>
          <w:szCs w:val="28"/>
        </w:rPr>
        <w:t xml:space="preserve"> </w:t>
      </w:r>
      <w:r w:rsidR="00A9097C" w:rsidRPr="00256FA1">
        <w:rPr>
          <w:sz w:val="28"/>
          <w:szCs w:val="28"/>
        </w:rPr>
        <w:t xml:space="preserve">As per the </w:t>
      </w:r>
      <w:r w:rsidR="00E94942" w:rsidRPr="00256FA1">
        <w:rPr>
          <w:sz w:val="28"/>
          <w:szCs w:val="28"/>
        </w:rPr>
        <w:t>u</w:t>
      </w:r>
      <w:r w:rsidR="00B8268B" w:rsidRPr="00256FA1">
        <w:rPr>
          <w:sz w:val="28"/>
          <w:szCs w:val="28"/>
        </w:rPr>
        <w:t>niversity records</w:t>
      </w:r>
      <w:r w:rsidR="001B6501">
        <w:rPr>
          <w:sz w:val="28"/>
          <w:szCs w:val="28"/>
        </w:rPr>
        <w:t xml:space="preserve"> his conduct is Good</w:t>
      </w:r>
      <w:r w:rsidR="008875F2" w:rsidRPr="00256FA1">
        <w:rPr>
          <w:sz w:val="28"/>
          <w:szCs w:val="28"/>
        </w:rPr>
        <w:t>.</w:t>
      </w:r>
    </w:p>
    <w:p w:rsidR="00140DBE" w:rsidRDefault="00B67BFC" w:rsidP="00140DBE">
      <w:pPr>
        <w:spacing w:line="480" w:lineRule="auto"/>
        <w:ind w:left="-180"/>
        <w:jc w:val="both"/>
        <w:rPr>
          <w:sz w:val="28"/>
          <w:szCs w:val="28"/>
        </w:rPr>
      </w:pPr>
      <w:r w:rsidRPr="00256FA1">
        <w:rPr>
          <w:sz w:val="28"/>
          <w:szCs w:val="28"/>
        </w:rPr>
        <w:tab/>
      </w:r>
    </w:p>
    <w:p w:rsidR="003316D6" w:rsidRDefault="003316D6" w:rsidP="00C27EFE">
      <w:pPr>
        <w:spacing w:line="480" w:lineRule="auto"/>
        <w:ind w:left="7200"/>
        <w:jc w:val="center"/>
        <w:rPr>
          <w:b/>
          <w:sz w:val="32"/>
          <w:szCs w:val="28"/>
        </w:rPr>
      </w:pPr>
      <w:r>
        <w:rPr>
          <w:b/>
          <w:sz w:val="36"/>
          <w:szCs w:val="28"/>
        </w:rPr>
        <w:t>Registrar</w:t>
      </w:r>
      <w:r>
        <w:rPr>
          <w:b/>
          <w:sz w:val="32"/>
          <w:szCs w:val="28"/>
        </w:rPr>
        <w:t xml:space="preserve"> </w:t>
      </w:r>
    </w:p>
    <w:p w:rsidR="003316D6" w:rsidRDefault="003316D6" w:rsidP="003316D6">
      <w:pPr>
        <w:ind w:left="5040"/>
        <w:jc w:val="right"/>
        <w:rPr>
          <w:sz w:val="30"/>
          <w:szCs w:val="30"/>
        </w:rPr>
      </w:pPr>
    </w:p>
    <w:p w:rsidR="00537D87" w:rsidRPr="00855614" w:rsidRDefault="00537D87" w:rsidP="00855614">
      <w:pPr>
        <w:spacing w:line="480" w:lineRule="auto"/>
        <w:rPr>
          <w:sz w:val="28"/>
        </w:rPr>
      </w:pPr>
    </w:p>
    <w:sectPr w:rsidR="00537D87" w:rsidRPr="00855614" w:rsidSect="00256FA1">
      <w:headerReference w:type="default" r:id="rId7"/>
      <w:pgSz w:w="11909" w:h="16834" w:code="9"/>
      <w:pgMar w:top="1440" w:right="1440" w:bottom="720" w:left="1710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CE1" w:rsidRDefault="00622CE1" w:rsidP="00C91C54">
      <w:r>
        <w:separator/>
      </w:r>
    </w:p>
  </w:endnote>
  <w:endnote w:type="continuationSeparator" w:id="1">
    <w:p w:rsidR="00622CE1" w:rsidRDefault="00622CE1" w:rsidP="00C91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CE1" w:rsidRDefault="00622CE1" w:rsidP="00C91C54">
      <w:r>
        <w:separator/>
      </w:r>
    </w:p>
  </w:footnote>
  <w:footnote w:type="continuationSeparator" w:id="1">
    <w:p w:rsidR="00622CE1" w:rsidRDefault="00622CE1" w:rsidP="00C91C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A1" w:rsidRDefault="00256FA1"/>
  <w:p w:rsidR="00256FA1" w:rsidRDefault="00256FA1"/>
  <w:p w:rsidR="00256FA1" w:rsidRDefault="00256FA1"/>
  <w:p w:rsidR="00256FA1" w:rsidRDefault="00256FA1"/>
  <w:p w:rsidR="00256FA1" w:rsidRDefault="00256FA1"/>
  <w:p w:rsidR="00256FA1" w:rsidRDefault="00256FA1"/>
  <w:p w:rsidR="00256FA1" w:rsidRDefault="00256FA1"/>
  <w:p w:rsidR="00256FA1" w:rsidRDefault="00256FA1"/>
  <w:p w:rsidR="00256FA1" w:rsidRDefault="00256FA1"/>
  <w:p w:rsidR="00256FA1" w:rsidRDefault="00256FA1"/>
  <w:p w:rsidR="00652A95" w:rsidRDefault="00652A95" w:rsidP="00652A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/>
  <w:rsids>
    <w:rsidRoot w:val="00652A95"/>
    <w:rsid w:val="000150F9"/>
    <w:rsid w:val="00015D62"/>
    <w:rsid w:val="0005576D"/>
    <w:rsid w:val="00073D91"/>
    <w:rsid w:val="000748DA"/>
    <w:rsid w:val="0008178C"/>
    <w:rsid w:val="000A0FAF"/>
    <w:rsid w:val="000A36D4"/>
    <w:rsid w:val="000E2B53"/>
    <w:rsid w:val="00131C3B"/>
    <w:rsid w:val="00140DBE"/>
    <w:rsid w:val="001459EF"/>
    <w:rsid w:val="0014745A"/>
    <w:rsid w:val="00174DF0"/>
    <w:rsid w:val="001B6501"/>
    <w:rsid w:val="001E6B61"/>
    <w:rsid w:val="001F57C0"/>
    <w:rsid w:val="00216642"/>
    <w:rsid w:val="0024533C"/>
    <w:rsid w:val="00245C53"/>
    <w:rsid w:val="00256FA1"/>
    <w:rsid w:val="00282844"/>
    <w:rsid w:val="00293F91"/>
    <w:rsid w:val="002D3A81"/>
    <w:rsid w:val="002D3B6B"/>
    <w:rsid w:val="002D76E6"/>
    <w:rsid w:val="002E068D"/>
    <w:rsid w:val="003316D6"/>
    <w:rsid w:val="00346EC6"/>
    <w:rsid w:val="00375492"/>
    <w:rsid w:val="00394370"/>
    <w:rsid w:val="0040092A"/>
    <w:rsid w:val="00402E87"/>
    <w:rsid w:val="00433561"/>
    <w:rsid w:val="00442689"/>
    <w:rsid w:val="0047185E"/>
    <w:rsid w:val="004938BA"/>
    <w:rsid w:val="004A7707"/>
    <w:rsid w:val="004A7876"/>
    <w:rsid w:val="004E3D2B"/>
    <w:rsid w:val="00514A4C"/>
    <w:rsid w:val="00537D87"/>
    <w:rsid w:val="00577BE0"/>
    <w:rsid w:val="005E1DD0"/>
    <w:rsid w:val="005E5ECB"/>
    <w:rsid w:val="00622CE1"/>
    <w:rsid w:val="0064593B"/>
    <w:rsid w:val="00652A95"/>
    <w:rsid w:val="006901E5"/>
    <w:rsid w:val="006A29C7"/>
    <w:rsid w:val="00764D85"/>
    <w:rsid w:val="007724DD"/>
    <w:rsid w:val="007876EA"/>
    <w:rsid w:val="00791949"/>
    <w:rsid w:val="007B431B"/>
    <w:rsid w:val="007C227E"/>
    <w:rsid w:val="0081141D"/>
    <w:rsid w:val="0082301A"/>
    <w:rsid w:val="00855614"/>
    <w:rsid w:val="008875F2"/>
    <w:rsid w:val="00890A20"/>
    <w:rsid w:val="008B2241"/>
    <w:rsid w:val="00934E68"/>
    <w:rsid w:val="0094675B"/>
    <w:rsid w:val="009914C6"/>
    <w:rsid w:val="009C6774"/>
    <w:rsid w:val="00A00C97"/>
    <w:rsid w:val="00A55A8D"/>
    <w:rsid w:val="00A879BB"/>
    <w:rsid w:val="00A9097C"/>
    <w:rsid w:val="00A9456E"/>
    <w:rsid w:val="00AA0CF4"/>
    <w:rsid w:val="00AB20E6"/>
    <w:rsid w:val="00AD65CB"/>
    <w:rsid w:val="00AF0183"/>
    <w:rsid w:val="00B00468"/>
    <w:rsid w:val="00B329B7"/>
    <w:rsid w:val="00B67BFC"/>
    <w:rsid w:val="00B70315"/>
    <w:rsid w:val="00B8268B"/>
    <w:rsid w:val="00BC3A80"/>
    <w:rsid w:val="00BE1B8F"/>
    <w:rsid w:val="00C00C95"/>
    <w:rsid w:val="00C032F6"/>
    <w:rsid w:val="00C27EFE"/>
    <w:rsid w:val="00C42A19"/>
    <w:rsid w:val="00C64924"/>
    <w:rsid w:val="00C91C54"/>
    <w:rsid w:val="00CA67E5"/>
    <w:rsid w:val="00CB4B81"/>
    <w:rsid w:val="00CD3C44"/>
    <w:rsid w:val="00CF0502"/>
    <w:rsid w:val="00D22B37"/>
    <w:rsid w:val="00D27552"/>
    <w:rsid w:val="00D331E5"/>
    <w:rsid w:val="00D54C8D"/>
    <w:rsid w:val="00DA21CB"/>
    <w:rsid w:val="00DB0A71"/>
    <w:rsid w:val="00DC26D2"/>
    <w:rsid w:val="00DE4FD3"/>
    <w:rsid w:val="00DE76A2"/>
    <w:rsid w:val="00DF474D"/>
    <w:rsid w:val="00E1221C"/>
    <w:rsid w:val="00E22496"/>
    <w:rsid w:val="00E56FB9"/>
    <w:rsid w:val="00E72C98"/>
    <w:rsid w:val="00E74065"/>
    <w:rsid w:val="00E77E34"/>
    <w:rsid w:val="00E94942"/>
    <w:rsid w:val="00EB2DA8"/>
    <w:rsid w:val="00EC5E58"/>
    <w:rsid w:val="00EF0D39"/>
    <w:rsid w:val="00F47195"/>
    <w:rsid w:val="00F50B44"/>
    <w:rsid w:val="00FC1FCE"/>
    <w:rsid w:val="00FE3C65"/>
    <w:rsid w:val="00FF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C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91C54"/>
  </w:style>
  <w:style w:type="paragraph" w:styleId="Footer">
    <w:name w:val="footer"/>
    <w:basedOn w:val="Normal"/>
    <w:link w:val="FooterChar"/>
    <w:uiPriority w:val="99"/>
    <w:semiHidden/>
    <w:unhideWhenUsed/>
    <w:rsid w:val="00C91C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1C54"/>
  </w:style>
  <w:style w:type="paragraph" w:styleId="BalloonText">
    <w:name w:val="Balloon Text"/>
    <w:basedOn w:val="Normal"/>
    <w:link w:val="BalloonTextChar"/>
    <w:uiPriority w:val="99"/>
    <w:semiHidden/>
    <w:unhideWhenUsed/>
    <w:rsid w:val="00C91C54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hok\My%20Documents\Doc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632B8C5-F235-4715-9062-B8670D55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Admin</cp:lastModifiedBy>
  <cp:revision>4</cp:revision>
  <cp:lastPrinted>2009-06-18T09:41:00Z</cp:lastPrinted>
  <dcterms:created xsi:type="dcterms:W3CDTF">2011-09-24T10:28:00Z</dcterms:created>
  <dcterms:modified xsi:type="dcterms:W3CDTF">2011-09-27T04:36:00Z</dcterms:modified>
</cp:coreProperties>
</file>